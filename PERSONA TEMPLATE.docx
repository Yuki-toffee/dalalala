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1393"/>
        <w:gridCol w:w="342"/>
        <w:gridCol w:w="3679"/>
        <w:gridCol w:w="342"/>
        <w:gridCol w:w="360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0" distR="0">
                  <wp:extent cx="3061335" cy="172212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05" cy="172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Get rid of unhealthy habits and build a stronger body.</w:t>
            </w:r>
            <w:r>
              <w:rPr>
                <w:rFonts w:cstheme="minorBidi"/>
                <w:sz w:val="36"/>
                <w:szCs w:val="36"/>
              </w:rPr>
              <w:t xml:space="preserve"> </w:t>
            </w:r>
            <w: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Get healthier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As an architect, Mark didn't take enough breaks and rarely turned on fitness apps after tiring himself out, so he still didn't achieve his fitness goals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eastAsiaTheme="minorEastAsia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Theme="minorEastAsia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60$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ark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There is no good compulsion for people who are not disciplined enough to develop good habits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York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rchitect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aestro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eastAsiaTheme="minorEastAsia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octor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             60000$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D674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2139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0B1A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0672D"/>
    <w:rsid w:val="007111E4"/>
    <w:rsid w:val="00714325"/>
    <w:rsid w:val="00754D1F"/>
    <w:rsid w:val="00756B3B"/>
    <w:rsid w:val="00764961"/>
    <w:rsid w:val="00774101"/>
    <w:rsid w:val="0078197E"/>
    <w:rsid w:val="007874B8"/>
    <w:rsid w:val="007919FA"/>
    <w:rsid w:val="007A782A"/>
    <w:rsid w:val="007B7937"/>
    <w:rsid w:val="007D2933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95726"/>
    <w:rsid w:val="00BA1CA5"/>
    <w:rsid w:val="00BC38F6"/>
    <w:rsid w:val="00BC7F9D"/>
    <w:rsid w:val="00BF7761"/>
    <w:rsid w:val="00C12C0B"/>
    <w:rsid w:val="00C425A7"/>
    <w:rsid w:val="00C479CE"/>
    <w:rsid w:val="00C60B0A"/>
    <w:rsid w:val="00C75002"/>
    <w:rsid w:val="00C92568"/>
    <w:rsid w:val="00C955A4"/>
    <w:rsid w:val="00CA2669"/>
    <w:rsid w:val="00CA2CD6"/>
    <w:rsid w:val="00CB0C9B"/>
    <w:rsid w:val="00CB3106"/>
    <w:rsid w:val="00CB4DF0"/>
    <w:rsid w:val="00CB7FA5"/>
    <w:rsid w:val="00CD3675"/>
    <w:rsid w:val="00CD426A"/>
    <w:rsid w:val="00CD579B"/>
    <w:rsid w:val="00CE517A"/>
    <w:rsid w:val="00CF4D85"/>
    <w:rsid w:val="00D022DF"/>
    <w:rsid w:val="00D147A9"/>
    <w:rsid w:val="00D2319A"/>
    <w:rsid w:val="00D256CD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05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标题 3 字符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标题 4 字符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标题 5 字符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日期 字符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cs="Arial" w:eastAsiaTheme="minorEastAsia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cs="Arial" w:eastAsiaTheme="minorEastAsia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标题 字符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无间隔 字符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标题 1 字符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页眉 字符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页脚 字符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9DB327D7-915C-4567-B4AD-E43B816B4266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52170F79-8AD9-4618-841D-AB2324079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Company>Microsoft Corporation</Company>
  <Pages>3</Pages>
  <Words>111</Words>
  <Characters>638</Characters>
  <Lines>5</Lines>
  <Paragraphs>1</Paragraphs>
  <TotalTime>30</TotalTime>
  <ScaleCrop>false</ScaleCrop>
  <LinksUpToDate>false</LinksUpToDate>
  <CharactersWithSpaces>748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WPS_1602493120</cp:lastModifiedBy>
  <cp:lastPrinted>2018-04-15T17:50:00Z</cp:lastPrinted>
  <dcterms:modified xsi:type="dcterms:W3CDTF">2021-11-14T08:08:11Z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B3685B3880014235B8D80E6C8F8EA9B9</vt:lpwstr>
  </property>
</Properties>
</file>